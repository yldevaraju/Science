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D7DC" w14:textId="77777777" w:rsidR="00A27383" w:rsidRDefault="00B37BF9" w:rsidP="00965D17">
      <w:pPr>
        <w:pStyle w:val="Title"/>
      </w:pPr>
      <w:r>
        <w:t>Hymavathi Ghanta</w:t>
      </w:r>
    </w:p>
    <w:p w14:paraId="2415C6D9" w14:textId="5AA9F454" w:rsidR="00965D17" w:rsidRDefault="008C1FB2" w:rsidP="00965D17">
      <w:r>
        <w:t xml:space="preserve">805 Park Ridge Cir, </w:t>
      </w:r>
      <w:bookmarkStart w:id="0" w:name="_GoBack"/>
      <w:bookmarkEnd w:id="0"/>
      <w:r w:rsidR="00B37BF9">
        <w:t xml:space="preserve"> Marietta, Georgia 30068</w:t>
      </w:r>
      <w:r w:rsidR="00965D17">
        <w:t> | </w:t>
      </w:r>
      <w:r w:rsidR="00B37BF9">
        <w:t>7705732366</w:t>
      </w:r>
      <w:r w:rsidR="00965D17">
        <w:t> | </w:t>
      </w:r>
      <w:r w:rsidR="00B37BF9">
        <w:t>hymavath.devaraju@gmail.com</w:t>
      </w:r>
    </w:p>
    <w:p w14:paraId="727A47F3" w14:textId="77777777" w:rsidR="00965D17" w:rsidRPr="00005FAA" w:rsidRDefault="00800A55" w:rsidP="00965D17">
      <w:pPr>
        <w:pStyle w:val="Date"/>
      </w:pPr>
      <w:r>
        <w:t>01/22/2019</w:t>
      </w:r>
    </w:p>
    <w:sdt>
      <w:sdtPr>
        <w:alias w:val="Recipient Name:"/>
        <w:tag w:val="Recipient Name:"/>
        <w:id w:val="329652792"/>
        <w:placeholder>
          <w:docPart w:val="9CCA2A36EC0C4C83B1C44AAD9B86FCD7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58271C4D" w14:textId="77777777" w:rsidR="0076387D" w:rsidRDefault="00B37BF9" w:rsidP="0076387D">
          <w:pPr>
            <w:pStyle w:val="Address"/>
          </w:pPr>
          <w:r>
            <w:t xml:space="preserve"> Sir/Madam </w:t>
          </w:r>
        </w:p>
      </w:sdtContent>
    </w:sdt>
    <w:p w14:paraId="6F75ACE2" w14:textId="77777777" w:rsidR="0076387D" w:rsidRDefault="00B37BF9" w:rsidP="0076387D">
      <w:pPr>
        <w:pStyle w:val="Address"/>
      </w:pPr>
      <w:r>
        <w:t>Kroger</w:t>
      </w:r>
    </w:p>
    <w:p w14:paraId="10763E0F" w14:textId="77777777" w:rsidR="00B37BF9" w:rsidRPr="00B37BF9" w:rsidRDefault="00B37BF9" w:rsidP="00B37BF9">
      <w:pPr>
        <w:pStyle w:val="Address"/>
      </w:pPr>
      <w:r>
        <w:t>2960 Shallowford Road Marietta, GA 30066</w:t>
      </w:r>
    </w:p>
    <w:p w14:paraId="233784EA" w14:textId="77777777"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60FAD6AA541E415395041F9343E3B85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B37BF9">
            <w:t xml:space="preserve"> Sir/Madam </w:t>
          </w:r>
        </w:sdtContent>
      </w:sdt>
      <w:r>
        <w:t>:</w:t>
      </w:r>
    </w:p>
    <w:p w14:paraId="23F2D914" w14:textId="77777777" w:rsidR="00800A55" w:rsidRDefault="00B37BF9" w:rsidP="00B37BF9">
      <w:r>
        <w:tab/>
        <w:t xml:space="preserve">I am very much interested to work as a Pharmacy Technician. I have the Pharmacy Technician license from Georgia Board of Pharmacy. I am also preparing for the NHA certification. </w:t>
      </w:r>
      <w:r w:rsidR="00800A55">
        <w:t xml:space="preserve">I have 3 years of experience in retail as cashier and other related tasks. </w:t>
      </w:r>
    </w:p>
    <w:p w14:paraId="367EA676" w14:textId="77777777" w:rsidR="00965D17" w:rsidRDefault="000304F5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A8B76051838546BAB3C3270FFC33F744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EC7066E1AD93490B8976CCBD9E6428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3C4E0AC" w14:textId="77777777" w:rsidR="00302A2C" w:rsidRPr="00302A2C" w:rsidRDefault="00B37BF9" w:rsidP="00302A2C">
          <w:pPr>
            <w:pStyle w:val="Signature"/>
          </w:pPr>
          <w:r>
            <w:t>Hymavathi Ghanta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3AB21" w14:textId="77777777" w:rsidR="000304F5" w:rsidRDefault="000304F5">
      <w:pPr>
        <w:spacing w:after="0"/>
      </w:pPr>
      <w:r>
        <w:separator/>
      </w:r>
    </w:p>
  </w:endnote>
  <w:endnote w:type="continuationSeparator" w:id="0">
    <w:p w14:paraId="547442C2" w14:textId="77777777" w:rsidR="000304F5" w:rsidRDefault="00030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DE4A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7495" w14:textId="77777777" w:rsidR="000304F5" w:rsidRDefault="000304F5">
      <w:pPr>
        <w:spacing w:after="0"/>
      </w:pPr>
      <w:r>
        <w:separator/>
      </w:r>
    </w:p>
  </w:footnote>
  <w:footnote w:type="continuationSeparator" w:id="0">
    <w:p w14:paraId="60134CE8" w14:textId="77777777" w:rsidR="000304F5" w:rsidRDefault="000304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F9"/>
    <w:rsid w:val="000304F5"/>
    <w:rsid w:val="000D5AB1"/>
    <w:rsid w:val="00175456"/>
    <w:rsid w:val="002045EB"/>
    <w:rsid w:val="00293B83"/>
    <w:rsid w:val="00302A2C"/>
    <w:rsid w:val="00381669"/>
    <w:rsid w:val="004B4E6A"/>
    <w:rsid w:val="0052105A"/>
    <w:rsid w:val="005B5075"/>
    <w:rsid w:val="00673C35"/>
    <w:rsid w:val="006A3CE7"/>
    <w:rsid w:val="0076387D"/>
    <w:rsid w:val="00800A55"/>
    <w:rsid w:val="008C1FB2"/>
    <w:rsid w:val="008F15C5"/>
    <w:rsid w:val="00965D17"/>
    <w:rsid w:val="00A27383"/>
    <w:rsid w:val="00A736B0"/>
    <w:rsid w:val="00B37BF9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E67D"/>
  <w15:chartTrackingRefBased/>
  <w15:docId w15:val="{14157934-EE89-45F0-892D-73BBDCC3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mavathi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CA2A36EC0C4C83B1C44AAD9B86F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8864D-D916-4471-BC57-A518A399A6A4}"/>
      </w:docPartPr>
      <w:docPartBody>
        <w:p w:rsidR="006D6C67" w:rsidRDefault="00673A86">
          <w:pPr>
            <w:pStyle w:val="9CCA2A36EC0C4C83B1C44AAD9B86FCD7"/>
          </w:pPr>
          <w:r>
            <w:t>Recipient Name</w:t>
          </w:r>
        </w:p>
      </w:docPartBody>
    </w:docPart>
    <w:docPart>
      <w:docPartPr>
        <w:name w:val="60FAD6AA541E415395041F9343E3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37B90-D07E-47CD-9B14-E9DE8348E0BB}"/>
      </w:docPartPr>
      <w:docPartBody>
        <w:p w:rsidR="006D6C67" w:rsidRDefault="00673A86">
          <w:pPr>
            <w:pStyle w:val="60FAD6AA541E415395041F9343E3B85B"/>
          </w:pPr>
          <w:r>
            <w:t>Recipient Name</w:t>
          </w:r>
        </w:p>
      </w:docPartBody>
    </w:docPart>
    <w:docPart>
      <w:docPartPr>
        <w:name w:val="A8B76051838546BAB3C3270FFC33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28E3F-CB64-433B-88D5-8F5A3068C187}"/>
      </w:docPartPr>
      <w:docPartBody>
        <w:p w:rsidR="006D6C67" w:rsidRDefault="00673A86">
          <w:pPr>
            <w:pStyle w:val="A8B76051838546BAB3C3270FFC33F744"/>
          </w:pPr>
          <w:r>
            <w:t>Sincerely</w:t>
          </w:r>
        </w:p>
      </w:docPartBody>
    </w:docPart>
    <w:docPart>
      <w:docPartPr>
        <w:name w:val="EC7066E1AD93490B8976CCBD9E642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0997-F8F9-4233-BE39-61A9CD91D09A}"/>
      </w:docPartPr>
      <w:docPartBody>
        <w:p w:rsidR="006D6C67" w:rsidRDefault="00673A86">
          <w:pPr>
            <w:pStyle w:val="EC7066E1AD93490B8976CCBD9E64285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86"/>
    <w:rsid w:val="00143700"/>
    <w:rsid w:val="00311579"/>
    <w:rsid w:val="00673A86"/>
    <w:rsid w:val="006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E48821D0744932A79106BE5DE64FFA">
    <w:name w:val="6FE48821D0744932A79106BE5DE64FFA"/>
  </w:style>
  <w:style w:type="paragraph" w:customStyle="1" w:styleId="FC3615FE644C4233BD7F3435DDE9DD6A">
    <w:name w:val="FC3615FE644C4233BD7F3435DDE9DD6A"/>
  </w:style>
  <w:style w:type="paragraph" w:customStyle="1" w:styleId="8D109BA2841D427397E2CF6A82BDFE0D">
    <w:name w:val="8D109BA2841D427397E2CF6A82BDFE0D"/>
  </w:style>
  <w:style w:type="paragraph" w:customStyle="1" w:styleId="E80ACC5E79DE41C68150380CB17BF0D5">
    <w:name w:val="E80ACC5E79DE41C68150380CB17BF0D5"/>
  </w:style>
  <w:style w:type="paragraph" w:customStyle="1" w:styleId="66148970F04444F7848B7C0B77E7CF18">
    <w:name w:val="66148970F04444F7848B7C0B77E7CF18"/>
  </w:style>
  <w:style w:type="paragraph" w:customStyle="1" w:styleId="9CCA2A36EC0C4C83B1C44AAD9B86FCD7">
    <w:name w:val="9CCA2A36EC0C4C83B1C44AAD9B86FCD7"/>
  </w:style>
  <w:style w:type="paragraph" w:customStyle="1" w:styleId="19DDE05C6D06480DB06865ADA57BC7E1">
    <w:name w:val="19DDE05C6D06480DB06865ADA57BC7E1"/>
  </w:style>
  <w:style w:type="paragraph" w:customStyle="1" w:styleId="49108804A7614DB0920C5905C6C0A8D8">
    <w:name w:val="49108804A7614DB0920C5905C6C0A8D8"/>
  </w:style>
  <w:style w:type="paragraph" w:customStyle="1" w:styleId="E5DEBBE0F90449A88E8B4F7720BC8335">
    <w:name w:val="E5DEBBE0F90449A88E8B4F7720BC8335"/>
  </w:style>
  <w:style w:type="paragraph" w:customStyle="1" w:styleId="60FAD6AA541E415395041F9343E3B85B">
    <w:name w:val="60FAD6AA541E415395041F9343E3B85B"/>
  </w:style>
  <w:style w:type="paragraph" w:customStyle="1" w:styleId="CA8001F6235D4304ABA39D9FD2D9009D">
    <w:name w:val="CA8001F6235D4304ABA39D9FD2D9009D"/>
  </w:style>
  <w:style w:type="paragraph" w:customStyle="1" w:styleId="A8B76051838546BAB3C3270FFC33F744">
    <w:name w:val="A8B76051838546BAB3C3270FFC33F744"/>
  </w:style>
  <w:style w:type="paragraph" w:customStyle="1" w:styleId="EC7066E1AD93490B8976CCBD9E64285A">
    <w:name w:val="EC7066E1AD93490B8976CCBD9E642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 Sir/Madam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Hymavathi Ghanta</dc:creator>
  <cp:keywords/>
  <dc:description/>
  <cp:lastModifiedBy>Hymavathi Ghanta</cp:lastModifiedBy>
  <cp:revision>3</cp:revision>
  <dcterms:created xsi:type="dcterms:W3CDTF">2020-09-12T22:39:00Z</dcterms:created>
  <dcterms:modified xsi:type="dcterms:W3CDTF">2020-09-15T02:15:00Z</dcterms:modified>
</cp:coreProperties>
</file>